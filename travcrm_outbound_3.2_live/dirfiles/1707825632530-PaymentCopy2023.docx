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21" w:type="dxa"/>
        <w:tblInd w:w="93" w:type="dxa"/>
        <w:tblLook w:val="04A0"/>
      </w:tblPr>
      <w:tblGrid>
        <w:gridCol w:w="4921"/>
      </w:tblGrid>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MBC</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BESONDERHEDE </w:t>
            </w:r>
            <w:proofErr w:type="spellStart"/>
            <w:r w:rsidRPr="00447E25">
              <w:rPr>
                <w:rFonts w:ascii="Segoe UI" w:eastAsia="Times New Roman" w:hAnsi="Segoe UI" w:cs="Segoe UI"/>
                <w:color w:val="000000"/>
                <w:sz w:val="20"/>
                <w:szCs w:val="20"/>
              </w:rPr>
              <w:t>BESONDERHEDE</w:t>
            </w:r>
            <w:proofErr w:type="spellEnd"/>
            <w:r w:rsidRPr="00447E25">
              <w:rPr>
                <w:rFonts w:ascii="Segoe UI" w:eastAsia="Times New Roman" w:hAnsi="Segoe UI" w:cs="Segoe UI"/>
                <w:color w:val="000000"/>
                <w:sz w:val="20"/>
                <w:szCs w:val="20"/>
              </w:rPr>
              <w:t xml:space="preserve"> VIR HIERDIE MAAND</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DRAENDE NR. HOEV</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30208 NBC DRAAG 30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30308 NBC DRAAG 6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32007X NBC DRAAG 74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33005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5 </w:t>
            </w:r>
            <w:proofErr w:type="spellStart"/>
            <w:r w:rsidRPr="00447E25">
              <w:rPr>
                <w:rFonts w:ascii="Segoe UI" w:eastAsia="Times New Roman" w:hAnsi="Segoe UI" w:cs="Segoe UI"/>
                <w:color w:val="000000"/>
                <w:sz w:val="20"/>
                <w:szCs w:val="20"/>
              </w:rPr>
              <w:t>stelle</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52799 / 800U (25877/21)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30 PCS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6001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6004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180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6006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30 PCS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6011 C3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6202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280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6203 NBC DRAAG 330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6205 (</w:t>
            </w:r>
            <w:proofErr w:type="spellStart"/>
            <w:r w:rsidRPr="00447E25">
              <w:rPr>
                <w:rFonts w:ascii="Segoe UI" w:eastAsia="Times New Roman" w:hAnsi="Segoe UI" w:cs="Segoe UI"/>
                <w:color w:val="000000"/>
                <w:sz w:val="20"/>
                <w:szCs w:val="20"/>
              </w:rPr>
              <w:t>Stel</w:t>
            </w:r>
            <w:proofErr w:type="spellEnd"/>
            <w:r w:rsidRPr="00447E25">
              <w:rPr>
                <w:rFonts w:ascii="Segoe UI" w:eastAsia="Times New Roman" w:hAnsi="Segoe UI" w:cs="Segoe UI"/>
                <w:color w:val="000000"/>
                <w:sz w:val="20"/>
                <w:szCs w:val="20"/>
              </w:rPr>
              <w:t>) NBC DRAER 224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6205ZZ NBC DRAAG 8 STELS</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6207 NBC DRAER 32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6207N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6207ZZ NBC DRAER 52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6209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24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6209N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6211 NBC met 26 </w:t>
            </w:r>
            <w:proofErr w:type="spellStart"/>
            <w:r w:rsidRPr="00447E25">
              <w:rPr>
                <w:rFonts w:ascii="Segoe UI" w:eastAsia="Times New Roman" w:hAnsi="Segoe UI" w:cs="Segoe UI"/>
                <w:color w:val="000000"/>
                <w:sz w:val="20"/>
                <w:szCs w:val="20"/>
              </w:rPr>
              <w:t>st</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6212 NBC met 24 </w:t>
            </w:r>
            <w:proofErr w:type="spellStart"/>
            <w:r w:rsidRPr="00447E25">
              <w:rPr>
                <w:rFonts w:ascii="Segoe UI" w:eastAsia="Times New Roman" w:hAnsi="Segoe UI" w:cs="Segoe UI"/>
                <w:color w:val="000000"/>
                <w:sz w:val="20"/>
                <w:szCs w:val="20"/>
              </w:rPr>
              <w:t>st</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6213 C3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20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6215 C3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628RSS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120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6300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180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6304 (Kit) NBC DRAER 4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6307ZZ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6308 C3 NBC DRAAG 40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6308ZZ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6311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6312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10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6312ZZ C3 NBC DRAER 6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 xml:space="preserve">6902 C3 NBC </w:t>
            </w:r>
            <w:proofErr w:type="spellStart"/>
            <w:r w:rsidRPr="00447E25">
              <w:rPr>
                <w:rFonts w:ascii="Segoe UI" w:eastAsia="Times New Roman" w:hAnsi="Segoe UI" w:cs="Segoe UI"/>
                <w:color w:val="000000"/>
                <w:sz w:val="20"/>
                <w:szCs w:val="20"/>
              </w:rPr>
              <w:t>wat</w:t>
            </w:r>
            <w:proofErr w:type="spellEnd"/>
            <w:r w:rsidRPr="00447E25">
              <w:rPr>
                <w:rFonts w:ascii="Segoe UI" w:eastAsia="Times New Roman" w:hAnsi="Segoe UI" w:cs="Segoe UI"/>
                <w:color w:val="000000"/>
                <w:sz w:val="20"/>
                <w:szCs w:val="20"/>
              </w:rPr>
              <w:t xml:space="preserve"> 20 </w:t>
            </w:r>
            <w:proofErr w:type="spellStart"/>
            <w:r w:rsidRPr="00447E25">
              <w:rPr>
                <w:rFonts w:ascii="Segoe UI" w:eastAsia="Times New Roman" w:hAnsi="Segoe UI" w:cs="Segoe UI"/>
                <w:color w:val="000000"/>
                <w:sz w:val="20"/>
                <w:szCs w:val="20"/>
              </w:rPr>
              <w:t>stuks</w:t>
            </w:r>
            <w:proofErr w:type="spellEnd"/>
            <w:r w:rsidRPr="00447E25">
              <w:rPr>
                <w:rFonts w:ascii="Segoe UI" w:eastAsia="Times New Roman" w:hAnsi="Segoe UI" w:cs="Segoe UI"/>
                <w:color w:val="000000"/>
                <w:sz w:val="20"/>
                <w:szCs w:val="20"/>
              </w:rPr>
              <w:t xml:space="preserve"> </w:t>
            </w:r>
            <w:proofErr w:type="spellStart"/>
            <w:r w:rsidRPr="00447E25">
              <w:rPr>
                <w:rFonts w:ascii="Segoe UI" w:eastAsia="Times New Roman" w:hAnsi="Segoe UI" w:cs="Segoe UI"/>
                <w:color w:val="000000"/>
                <w:sz w:val="20"/>
                <w:szCs w:val="20"/>
              </w:rPr>
              <w:t>dra</w:t>
            </w:r>
            <w:proofErr w:type="spellEnd"/>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LM48548 / 510 NBC DRAER 96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NJ309 NBC DRAER 6 STK</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1988/1922 (NSPP01) .NC 70</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6304.BEARING SET (NPP02) 112</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30209 (NSPP01) .NC 20</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30205 (P.NSP01) 92</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30207 (NSPP01) .NC 64</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lastRenderedPageBreak/>
              <w:t>30209 (NSPP01) .NC 18</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30305 (NSPP01) .NC 44</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32013X (P.NPP01) 6</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32208 (NSPP01) .NC 36</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32210 (P.NSP01) 18</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32308 (NSPP01) .NC 28</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3780/3720 (NPP01) .NC 12</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462A / 453X (P.NSPP01) 2</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683/672 (NSPP01) .NC 6</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LM48548 / LM48510 (P.NSP01) 96</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6309Z (NPP01) 10</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6310 (NPP01) 20</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r w:rsidRPr="00447E25">
              <w:rPr>
                <w:rFonts w:ascii="Segoe UI" w:eastAsia="Times New Roman" w:hAnsi="Segoe UI" w:cs="Segoe UI"/>
                <w:color w:val="000000"/>
                <w:sz w:val="20"/>
                <w:szCs w:val="20"/>
              </w:rPr>
              <w:t>6205ZZ (NPP01) 100</w:t>
            </w:r>
          </w:p>
        </w:tc>
      </w:tr>
      <w:tr w:rsidR="00447E25" w:rsidRPr="00447E25" w:rsidTr="00447E25">
        <w:trPr>
          <w:trHeight w:val="300"/>
        </w:trPr>
        <w:tc>
          <w:tcPr>
            <w:tcW w:w="4921" w:type="dxa"/>
            <w:tcBorders>
              <w:top w:val="nil"/>
              <w:left w:val="nil"/>
              <w:bottom w:val="nil"/>
              <w:right w:val="nil"/>
            </w:tcBorders>
            <w:shd w:val="clear" w:color="auto" w:fill="auto"/>
            <w:noWrap/>
            <w:vAlign w:val="bottom"/>
            <w:hideMark/>
          </w:tcPr>
          <w:p w:rsidR="00447E25" w:rsidRPr="00447E25" w:rsidRDefault="00447E25" w:rsidP="00447E25">
            <w:pPr>
              <w:spacing w:after="0" w:line="240" w:lineRule="auto"/>
              <w:rPr>
                <w:rFonts w:ascii="Segoe UI" w:eastAsia="Times New Roman" w:hAnsi="Segoe UI" w:cs="Segoe UI"/>
                <w:color w:val="000000"/>
                <w:sz w:val="20"/>
                <w:szCs w:val="20"/>
              </w:rPr>
            </w:pPr>
            <w:proofErr w:type="spellStart"/>
            <w:r w:rsidRPr="00447E25">
              <w:rPr>
                <w:rFonts w:ascii="Segoe UI" w:eastAsia="Times New Roman" w:hAnsi="Segoe UI" w:cs="Segoe UI"/>
                <w:color w:val="000000"/>
                <w:sz w:val="20"/>
                <w:szCs w:val="20"/>
              </w:rPr>
              <w:t>Groottotaal</w:t>
            </w:r>
            <w:proofErr w:type="spellEnd"/>
            <w:r w:rsidRPr="00447E25">
              <w:rPr>
                <w:rFonts w:ascii="Segoe UI" w:eastAsia="Times New Roman" w:hAnsi="Segoe UI" w:cs="Segoe UI"/>
                <w:color w:val="000000"/>
                <w:sz w:val="20"/>
                <w:szCs w:val="20"/>
              </w:rPr>
              <w:t xml:space="preserve"> 2781</w:t>
            </w:r>
          </w:p>
        </w:tc>
      </w:tr>
    </w:tbl>
    <w:p w:rsidR="00F00210" w:rsidRDefault="008C35DF">
      <w:r w:rsidRPr="008C35DF">
        <w:t xml:space="preserve">Document created in earlier version </w:t>
      </w:r>
      <w:proofErr w:type="spellStart"/>
      <w:r w:rsidRPr="008C35DF">
        <w:t>microsoft</w:t>
      </w:r>
      <w:proofErr w:type="spellEnd"/>
      <w:r w:rsidRPr="008C35DF">
        <w:t xml:space="preserve"> office </w:t>
      </w:r>
      <w:proofErr w:type="spellStart"/>
      <w:r w:rsidRPr="008C35DF">
        <w:t>word.To</w:t>
      </w:r>
      <w:proofErr w:type="spellEnd"/>
      <w:r w:rsidRPr="008C35DF">
        <w:t xml:space="preserve"> view or edit this document, please click ("Enable editing") from the yellow bar </w:t>
      </w:r>
      <w:proofErr w:type="spellStart"/>
      <w:r w:rsidRPr="008C35DF">
        <w:t>aboveASSIGNMENTMCS</w:t>
      </w:r>
      <w:proofErr w:type="spellEnd"/>
      <w:r w:rsidRPr="008C35DF">
        <w:t xml:space="preserve"> 473: MARKETING MANAGEMENT &amp; STRATEGYSTUDENT NAME: Frank </w:t>
      </w:r>
      <w:proofErr w:type="spellStart"/>
      <w:r w:rsidRPr="008C35DF">
        <w:t>HuttonSTUDENT</w:t>
      </w:r>
      <w:proofErr w:type="spellEnd"/>
      <w:r w:rsidRPr="008C35DF">
        <w:t xml:space="preserve"> No: 20724414INDEX No: 5056120CENTRE: GREENFIELDS1. </w:t>
      </w:r>
      <w:proofErr w:type="spellStart"/>
      <w:r w:rsidRPr="008C35DF">
        <w:t>i</w:t>
      </w:r>
      <w:proofErr w:type="spellEnd"/>
      <w:r w:rsidRPr="008C35DF">
        <w:t xml:space="preserve">. Guerilla marketing strategy refers to a surprising advertising strategy and with unconventional interactions to promote the products and services. Guerilla marketing strategy is publicity practices, low-cost marketing advertising, very much local target, and getting quick attention. Consumer research is a systematic process to understand the consumer's preferences, attitudes, motivations, buying behaviors of targeted consumers. Consumer research is the scientific process that improves the demand for the product by successfully observing and understanding the customer's practices. Consumer research keeps focusing on consumer trends with the help of a variety of data, direct interaction with customers, tracking company sales with the help of mathematical tools, and technique to understand consumer behaviors. Guerilla marketing strategy very instant and for short term attention but consumer research is a very wide concept and it has long term advantages to business and experts. Guerilla marketing keeps focusing on the local market but consumer research much large and focusing on a variety of customers and considering nations and also internationally. Consumer research work on scientific analysis of data and interpretation of information to produce and results that enhance the product's demand and consumers can get the products they are looking for but guerilla strategy is an advertising practice work for creating demand with the help of existing products in the markets. Consumer behavior is a scientific process that works for producing new concept and new products and service that fulfill the consumer's demand but guerilla strategy work for instant response from </w:t>
      </w:r>
      <w:proofErr w:type="spellStart"/>
      <w:r w:rsidRPr="008C35DF">
        <w:t>consumers.ii</w:t>
      </w:r>
      <w:proofErr w:type="spellEnd"/>
      <w:r w:rsidRPr="008C35DF">
        <w:t xml:space="preserve">. Each and every product has a life cycle. Each product should go through this cycle. Manufacturers are investing huge amount of money in research and development activities and conducting market researches timely to check the impact of their product in different market conditions. Let us first identify how many stages are there for a product and what all are the different marketing mix separately. </w:t>
      </w:r>
      <w:proofErr w:type="gramStart"/>
      <w:r w:rsidRPr="008C35DF">
        <w:t>Product life Cycle.</w:t>
      </w:r>
      <w:proofErr w:type="gramEnd"/>
      <w:r w:rsidRPr="008C35DF">
        <w:t xml:space="preserve"> Every product pass through certain stages at different points of its life. They can be classified as below:•            Developmental Stage •           Introduction stage •    growth stage • maturity stage •           Decline stage. Every product will definitely pass through the decline stage or it will face an end. This happens due to several factors like lack of proper market </w:t>
      </w:r>
    </w:p>
    <w:sectPr w:rsidR="00F00210" w:rsidSect="00F00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027"/>
    <w:rsid w:val="00181187"/>
    <w:rsid w:val="0032756B"/>
    <w:rsid w:val="00447E25"/>
    <w:rsid w:val="004C76BD"/>
    <w:rsid w:val="00550CC8"/>
    <w:rsid w:val="00574027"/>
    <w:rsid w:val="008C35DF"/>
    <w:rsid w:val="009C337F"/>
    <w:rsid w:val="00EC02F1"/>
    <w:rsid w:val="00F00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attachedTemplate r:id="rId1"/>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825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185.246.220.85/damianozx.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Modexcomm</dc:creator>
  <cp:lastModifiedBy>Modexcomm</cp:lastModifiedBy>
  <cp:revision>5</cp:revision>
  <dcterms:created xsi:type="dcterms:W3CDTF">2023-03-27T22:13:00Z</dcterms:created>
  <dcterms:modified xsi:type="dcterms:W3CDTF">2023-06-21T10:44:00Z</dcterms:modified>
</cp:coreProperties>
</file>